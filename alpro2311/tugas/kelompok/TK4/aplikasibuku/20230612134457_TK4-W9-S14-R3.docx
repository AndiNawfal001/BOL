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622EC" w14:textId="77777777" w:rsidR="00A72A80" w:rsidRPr="00A72A80" w:rsidRDefault="00A72A80" w:rsidP="000E3518">
      <w:pPr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A72A80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A72A8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A72A80">
        <w:rPr>
          <w:rFonts w:ascii="Times New Roman" w:hAnsi="Times New Roman" w:cs="Times New Roman"/>
          <w:b/>
          <w:color w:val="auto"/>
          <w:sz w:val="32"/>
          <w:szCs w:val="32"/>
        </w:rPr>
        <w:t>Kelompok</w:t>
      </w:r>
      <w:proofErr w:type="spellEnd"/>
      <w:r w:rsidRPr="00A72A8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ke-4</w:t>
      </w:r>
    </w:p>
    <w:p w14:paraId="08DD30FF" w14:textId="7D166F54" w:rsidR="003F3BBE" w:rsidRPr="00A72A80" w:rsidRDefault="00A72A80" w:rsidP="000E3518">
      <w:pPr>
        <w:pStyle w:val="TitlePembahasan"/>
        <w:rPr>
          <w:color w:val="auto"/>
        </w:rPr>
      </w:pPr>
      <w:r w:rsidRPr="00A72A80">
        <w:rPr>
          <w:rFonts w:ascii="Times New Roman" w:hAnsi="Times New Roman" w:cs="Times New Roman"/>
          <w:b/>
          <w:color w:val="auto"/>
          <w:szCs w:val="32"/>
        </w:rPr>
        <w:t>Week 9</w:t>
      </w:r>
    </w:p>
    <w:p w14:paraId="663DC526" w14:textId="428CF452" w:rsidR="005A4B25" w:rsidRPr="00A72A80" w:rsidRDefault="005A4B25" w:rsidP="007C06B0">
      <w:pPr>
        <w:pStyle w:val="NaskahReferensiAPA"/>
        <w:spacing w:after="0"/>
        <w:ind w:left="0" w:firstLine="0"/>
        <w:jc w:val="left"/>
        <w:rPr>
          <w:color w:val="auto"/>
        </w:rPr>
      </w:pPr>
    </w:p>
    <w:p w14:paraId="0BBFD1F7" w14:textId="3C173270" w:rsidR="001328EC" w:rsidRDefault="001328EC" w:rsidP="007C06B0">
      <w:pPr>
        <w:pStyle w:val="NaskahReferensiAPA"/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Anggota :</w:t>
      </w:r>
    </w:p>
    <w:p w14:paraId="60F6D6F1" w14:textId="78A0B6BC" w:rsidR="001328EC" w:rsidRDefault="001328EC" w:rsidP="007C06B0">
      <w:pPr>
        <w:pStyle w:val="NaskahReferensiAPA"/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488F4CAC" w14:textId="6B64753F" w:rsidR="001328EC" w:rsidRDefault="001328EC" w:rsidP="007C06B0">
      <w:pPr>
        <w:pStyle w:val="NaskahReferensiAPA"/>
        <w:numPr>
          <w:ilvl w:val="0"/>
          <w:numId w:val="35"/>
        </w:numPr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Andi Nawfal Dzikra (</w:t>
      </w:r>
      <w:r w:rsidRPr="001328EC">
        <w:rPr>
          <w:rFonts w:ascii="Times New Roman" w:hAnsi="Times New Roman" w:cs="Times New Roman"/>
          <w:color w:val="auto"/>
          <w:sz w:val="24"/>
          <w:szCs w:val="24"/>
          <w:lang w:val="sv-SE"/>
        </w:rPr>
        <w:t>2702373141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)</w:t>
      </w:r>
    </w:p>
    <w:p w14:paraId="4CB7AA11" w14:textId="2D553B24" w:rsidR="001328EC" w:rsidRDefault="001328EC" w:rsidP="007C06B0">
      <w:pPr>
        <w:pStyle w:val="NaskahReferensiAPA"/>
        <w:numPr>
          <w:ilvl w:val="0"/>
          <w:numId w:val="35"/>
        </w:numPr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nama</w:t>
      </w:r>
    </w:p>
    <w:p w14:paraId="39CAA081" w14:textId="76F0C34F" w:rsidR="001328EC" w:rsidRDefault="001328EC" w:rsidP="007C06B0">
      <w:pPr>
        <w:pStyle w:val="NaskahReferensiAPA"/>
        <w:numPr>
          <w:ilvl w:val="0"/>
          <w:numId w:val="35"/>
        </w:numPr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nama</w:t>
      </w:r>
    </w:p>
    <w:p w14:paraId="0D8198A0" w14:textId="55689CB2" w:rsidR="001328EC" w:rsidRPr="00A72A80" w:rsidRDefault="001328EC" w:rsidP="007C06B0">
      <w:pPr>
        <w:pStyle w:val="NaskahReferensiAPA"/>
        <w:numPr>
          <w:ilvl w:val="0"/>
          <w:numId w:val="35"/>
        </w:numPr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nama</w:t>
      </w:r>
    </w:p>
    <w:p w14:paraId="79085B64" w14:textId="3EE89A47" w:rsidR="00F551BF" w:rsidRPr="001328EC" w:rsidRDefault="00F551BF" w:rsidP="007C06B0">
      <w:pPr>
        <w:pStyle w:val="NaskahReferensiAPA"/>
        <w:spacing w:after="0"/>
        <w:jc w:val="left"/>
        <w:rPr>
          <w:rFonts w:ascii="Times New Roman" w:hAnsi="Times New Roman" w:cs="Times New Roman"/>
          <w:color w:val="auto"/>
          <w:lang w:val="en-US"/>
        </w:rPr>
      </w:pPr>
    </w:p>
    <w:p w14:paraId="05600B80" w14:textId="77777777" w:rsidR="001328EC" w:rsidRPr="00A72A80" w:rsidRDefault="001328EC" w:rsidP="007C06B0">
      <w:pPr>
        <w:pStyle w:val="NaskahReferensiAPA"/>
        <w:spacing w:after="0"/>
        <w:jc w:val="left"/>
        <w:rPr>
          <w:color w:val="auto"/>
          <w:lang w:val="en-US"/>
        </w:rPr>
      </w:pPr>
    </w:p>
    <w:p w14:paraId="522EE408" w14:textId="0672B14C" w:rsidR="00F551BF" w:rsidRPr="00A72A80" w:rsidRDefault="00F551BF" w:rsidP="007C06B0">
      <w:pPr>
        <w:pStyle w:val="NaskahReferensiAPA"/>
        <w:spacing w:after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00088974" w14:textId="0CF84185" w:rsidR="00A01AF9" w:rsidRPr="00A72A80" w:rsidRDefault="00A01AF9" w:rsidP="007C06B0">
      <w:pPr>
        <w:pStyle w:val="NaskahReferensiAPA"/>
        <w:numPr>
          <w:ilvl w:val="0"/>
          <w:numId w:val="30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Essay</w:t>
      </w:r>
    </w:p>
    <w:p w14:paraId="26061610" w14:textId="041D9A51" w:rsidR="00CC4F01" w:rsidRDefault="00970DB0" w:rsidP="007C06B0">
      <w:pPr>
        <w:pStyle w:val="NaskahReferensiAPA"/>
        <w:numPr>
          <w:ilvl w:val="0"/>
          <w:numId w:val="29"/>
        </w:numPr>
        <w:spacing w:after="0"/>
        <w:ind w:left="851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Jelaskan </w:t>
      </w:r>
      <w:r w:rsidR="006C4955"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perbedaan penggunaan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dari file dan stream</w:t>
      </w:r>
      <w:r w:rsidR="006C4955"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berikan contoh pengimplementasiannya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?</w:t>
      </w:r>
    </w:p>
    <w:p w14:paraId="7EB5BDBC" w14:textId="1D3CCADD" w:rsidR="007C06B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403F339D" w14:textId="07891152" w:rsidR="007C06B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C06B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File adalah entitas yang mewakili data yang disimpan dalam sistem file operasi, seperti berkas teks, gambar, atau file biner lainnya. File ada di sistem file komputer 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kita</w:t>
      </w:r>
      <w:r w:rsidRPr="007C06B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sebagai objek fisik yang dapat diakses melalui jalan yang ditentukan.</w:t>
      </w:r>
    </w:p>
    <w:p w14:paraId="306A2E63" w14:textId="74825D42" w:rsidR="007C06B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4840B040" w14:textId="67382512" w:rsidR="007C06B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Contoh 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pengimplementasiannya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:</w:t>
      </w:r>
    </w:p>
    <w:p w14:paraId="6A74657B" w14:textId="17DDB649" w:rsidR="007C06B0" w:rsidRDefault="007908B7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hyperlink r:id="rId8" w:history="1">
        <w:r w:rsidR="007C06B0" w:rsidRPr="007C06B0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https://github.com/AndiNawfal001/BOL/blob/main/alpro2311/tugas/kelompok/TK4/1-contohimplemenfile.c</w:t>
        </w:r>
      </w:hyperlink>
    </w:p>
    <w:p w14:paraId="0EAEA927" w14:textId="01206453" w:rsidR="007C06B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55E0DD6" w14:textId="1A186224" w:rsidR="00A63DF5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7C06B0">
        <w:rPr>
          <w:rFonts w:ascii="Times New Roman" w:hAnsi="Times New Roman" w:cs="Times New Roman"/>
          <w:color w:val="auto"/>
          <w:sz w:val="24"/>
          <w:szCs w:val="24"/>
          <w:lang w:val="sv-SE"/>
        </w:rPr>
        <w:t>Stream adalah aliran data yang tidak terkait langsung dengan file fisik. Mereka digunakan untuk mengirim atau menerima data melalui input/output standar, seperti keyboard dan layar (stdin dan stdout), tetapi juga dapat digunakan untuk berkomunikasi dengan perangkat lain seperti file, socket, atau perangkat input/output lainnya.</w:t>
      </w:r>
    </w:p>
    <w:p w14:paraId="3479B10E" w14:textId="1D3F4857" w:rsidR="007C06B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FC6F9FD" w14:textId="49726058" w:rsidR="007C06B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Contoh 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pengimplementasiannya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:</w:t>
      </w:r>
    </w:p>
    <w:p w14:paraId="42A64E8E" w14:textId="008809ED" w:rsidR="007C06B0" w:rsidRPr="007C06B0" w:rsidRDefault="007908B7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hyperlink r:id="rId9" w:history="1">
        <w:r w:rsidR="007C06B0" w:rsidRPr="007C06B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https://github.com/AndiNawfal001/BOL/blob/main/alpro2311/tugas/kelompok/TK4/1-contohimplemenstream.c</w:t>
        </w:r>
      </w:hyperlink>
    </w:p>
    <w:p w14:paraId="13AD5057" w14:textId="77777777" w:rsidR="007C06B0" w:rsidRPr="00A72A80" w:rsidRDefault="007C06B0" w:rsidP="007C06B0">
      <w:pPr>
        <w:pStyle w:val="NaskahReferensiAPA"/>
        <w:spacing w:after="0"/>
        <w:ind w:left="851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3D24ADBF" w14:textId="41497907" w:rsidR="001225EF" w:rsidRPr="00A72A80" w:rsidRDefault="001225EF" w:rsidP="007C06B0">
      <w:pPr>
        <w:pStyle w:val="NaskahReferensiAPA"/>
        <w:numPr>
          <w:ilvl w:val="0"/>
          <w:numId w:val="30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  <w:lang w:val="en-US"/>
        </w:rPr>
        <w:t>Soal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Case</w:t>
      </w:r>
    </w:p>
    <w:p w14:paraId="6544BDD0" w14:textId="298231E6" w:rsidR="003B6250" w:rsidRPr="00A72A80" w:rsidRDefault="003B6250" w:rsidP="007C06B0">
      <w:pPr>
        <w:pStyle w:val="ListParagraph"/>
        <w:ind w:left="85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toko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menjual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macam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Pemilik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toko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menginginkan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mampu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mencatat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transaksi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sehingga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memudahkan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me-monitoring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usahanya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1932C389" w14:textId="77777777" w:rsidR="003B6250" w:rsidRPr="00A72A80" w:rsidRDefault="003B6250" w:rsidP="007C06B0">
      <w:pPr>
        <w:pStyle w:val="ListParagraph"/>
        <w:numPr>
          <w:ilvl w:val="0"/>
          <w:numId w:val="0"/>
        </w:numPr>
        <w:ind w:left="851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Berikut aturan dalam membuat aplikasinya :</w:t>
      </w:r>
    </w:p>
    <w:p w14:paraId="4B84129F" w14:textId="1930E65B" w:rsidR="003B6250" w:rsidRPr="00A72A80" w:rsidRDefault="003B6250" w:rsidP="007C06B0">
      <w:pPr>
        <w:pStyle w:val="ListParagraph"/>
        <w:numPr>
          <w:ilvl w:val="0"/>
          <w:numId w:val="0"/>
        </w:numPr>
        <w:ind w:left="644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1FC231E" w14:textId="67307442" w:rsidR="003B6250" w:rsidRPr="00A72A80" w:rsidRDefault="003B6250" w:rsidP="007C06B0">
      <w:pPr>
        <w:pStyle w:val="ListParagraph"/>
        <w:numPr>
          <w:ilvl w:val="0"/>
          <w:numId w:val="0"/>
        </w:numPr>
        <w:ind w:left="851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Pertama kali program dijalankan, program akan membaca file “databuku.txt”</w:t>
      </w:r>
      <w:r w:rsidR="003F7B16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. Pada data tersebut terdapat data buku antara lain: </w:t>
      </w:r>
      <w:r w:rsidRPr="00A72A80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kode buku, nama buku, jenis buku,</w:t>
      </w:r>
      <w:r w:rsidR="008B3653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 xml:space="preserve"> harga</w:t>
      </w:r>
      <w:r w:rsidRPr="00A72A80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 xml:space="preserve">  dan </w:t>
      </w:r>
      <w:r w:rsidR="008B3653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stock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216074CB" w14:textId="0A381ABB" w:rsidR="003B6250" w:rsidRPr="00A72A80" w:rsidRDefault="003B6250" w:rsidP="007C06B0">
      <w:pPr>
        <w:pStyle w:val="ListParagraph"/>
        <w:numPr>
          <w:ilvl w:val="0"/>
          <w:numId w:val="0"/>
        </w:numPr>
        <w:ind w:left="85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Program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F3D22" w:rsidRPr="00A72A80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pilihan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yaitu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0C6D5FD9" w14:textId="2C744063" w:rsidR="003B6250" w:rsidRPr="00A72A80" w:rsidRDefault="003B6250" w:rsidP="007C06B0">
      <w:pPr>
        <w:pStyle w:val="ListParagraph"/>
        <w:numPr>
          <w:ilvl w:val="0"/>
          <w:numId w:val="31"/>
        </w:numPr>
        <w:shd w:val="clear" w:color="auto" w:fill="auto"/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Input </w:t>
      </w:r>
    </w:p>
    <w:p w14:paraId="5B02C1FA" w14:textId="32C29681" w:rsidR="003B6250" w:rsidRPr="00A72A80" w:rsidRDefault="003B6250" w:rsidP="007C06B0">
      <w:pPr>
        <w:pStyle w:val="ListParagraph"/>
        <w:numPr>
          <w:ilvl w:val="0"/>
          <w:numId w:val="31"/>
        </w:numPr>
        <w:shd w:val="clear" w:color="auto" w:fill="auto"/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View </w:t>
      </w:r>
      <w:r w:rsidR="00BF3D22" w:rsidRPr="00A72A80">
        <w:rPr>
          <w:rFonts w:ascii="Times New Roman" w:hAnsi="Times New Roman" w:cs="Times New Roman"/>
          <w:color w:val="auto"/>
          <w:sz w:val="24"/>
          <w:szCs w:val="24"/>
        </w:rPr>
        <w:t>History</w:t>
      </w:r>
      <w:r w:rsidR="00904E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04EC8">
        <w:rPr>
          <w:rFonts w:ascii="Times New Roman" w:hAnsi="Times New Roman" w:cs="Times New Roman"/>
          <w:color w:val="auto"/>
          <w:sz w:val="24"/>
          <w:szCs w:val="24"/>
        </w:rPr>
        <w:t>Pembelian</w:t>
      </w:r>
      <w:proofErr w:type="spellEnd"/>
    </w:p>
    <w:p w14:paraId="42B18E71" w14:textId="47D74147" w:rsidR="00BF3D22" w:rsidRDefault="00BF3D22" w:rsidP="007C06B0">
      <w:pPr>
        <w:pStyle w:val="ListParagraph"/>
        <w:numPr>
          <w:ilvl w:val="0"/>
          <w:numId w:val="31"/>
        </w:numPr>
        <w:shd w:val="clear" w:color="auto" w:fill="auto"/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View </w:t>
      </w:r>
      <w:proofErr w:type="spellStart"/>
      <w:r w:rsidR="0085583E" w:rsidRPr="00A72A80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</w:p>
    <w:p w14:paraId="27F0110B" w14:textId="00BB4901" w:rsidR="008B3653" w:rsidRPr="00A72A80" w:rsidRDefault="008B3653" w:rsidP="007C06B0">
      <w:pPr>
        <w:pStyle w:val="ListParagraph"/>
        <w:numPr>
          <w:ilvl w:val="0"/>
          <w:numId w:val="31"/>
        </w:numPr>
        <w:shd w:val="clear" w:color="auto" w:fill="auto"/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Pembelian</w:t>
      </w:r>
      <w:proofErr w:type="spellEnd"/>
    </w:p>
    <w:p w14:paraId="13D86BDD" w14:textId="176D70E4" w:rsidR="003B6250" w:rsidRPr="00A72A80" w:rsidRDefault="003B6250" w:rsidP="007C06B0">
      <w:pPr>
        <w:pStyle w:val="ListParagraph"/>
        <w:numPr>
          <w:ilvl w:val="0"/>
          <w:numId w:val="31"/>
        </w:numPr>
        <w:shd w:val="clear" w:color="auto" w:fill="auto"/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Delete </w:t>
      </w:r>
      <w:r w:rsidR="00BF3D22" w:rsidRPr="00A72A80">
        <w:rPr>
          <w:rFonts w:ascii="Times New Roman" w:hAnsi="Times New Roman" w:cs="Times New Roman"/>
          <w:color w:val="auto"/>
          <w:sz w:val="24"/>
          <w:szCs w:val="24"/>
        </w:rPr>
        <w:t>History</w:t>
      </w:r>
      <w:r w:rsidR="00904E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04EC8">
        <w:rPr>
          <w:rFonts w:ascii="Times New Roman" w:hAnsi="Times New Roman" w:cs="Times New Roman"/>
          <w:color w:val="auto"/>
          <w:sz w:val="24"/>
          <w:szCs w:val="24"/>
        </w:rPr>
        <w:t>Pembelian</w:t>
      </w:r>
      <w:proofErr w:type="spellEnd"/>
    </w:p>
    <w:p w14:paraId="4F2A02C0" w14:textId="18DC35BE" w:rsidR="00BF3D22" w:rsidRPr="00A72A80" w:rsidRDefault="00BF3D22" w:rsidP="007C06B0">
      <w:pPr>
        <w:pStyle w:val="ListParagraph"/>
        <w:numPr>
          <w:ilvl w:val="0"/>
          <w:numId w:val="31"/>
        </w:numPr>
        <w:shd w:val="clear" w:color="auto" w:fill="auto"/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Delete </w:t>
      </w:r>
      <w:proofErr w:type="spellStart"/>
      <w:r w:rsidR="0085583E" w:rsidRPr="00A72A80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</w:p>
    <w:p w14:paraId="70AEC12B" w14:textId="77777777" w:rsidR="003B6250" w:rsidRPr="00A72A80" w:rsidRDefault="003B6250" w:rsidP="007C06B0">
      <w:pPr>
        <w:pStyle w:val="ListParagraph"/>
        <w:numPr>
          <w:ilvl w:val="0"/>
          <w:numId w:val="31"/>
        </w:numPr>
        <w:shd w:val="clear" w:color="auto" w:fill="auto"/>
        <w:spacing w:after="0"/>
        <w:ind w:left="1276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</w:rPr>
        <w:t>Exit</w:t>
      </w:r>
    </w:p>
    <w:p w14:paraId="7B357E30" w14:textId="77777777" w:rsidR="003B6250" w:rsidRPr="00A72A80" w:rsidRDefault="003B6250" w:rsidP="007C06B0">
      <w:pPr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4E36E31C" w14:textId="77777777" w:rsidR="003B6250" w:rsidRPr="00A72A80" w:rsidRDefault="003B6250" w:rsidP="007C06B0">
      <w:pPr>
        <w:ind w:firstLine="72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Keterangan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Pilihan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</w:p>
    <w:p w14:paraId="2AB383C3" w14:textId="77777777" w:rsidR="003B6250" w:rsidRPr="00A72A80" w:rsidRDefault="003B6250" w:rsidP="007C06B0">
      <w:pPr>
        <w:pStyle w:val="ListParagraph"/>
        <w:numPr>
          <w:ilvl w:val="0"/>
          <w:numId w:val="34"/>
        </w:numPr>
        <w:shd w:val="clear" w:color="auto" w:fill="auto"/>
        <w:spacing w:after="20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Jika user memilih menu Input data (tekan tombol ‘1’), maka program akan:</w:t>
      </w:r>
    </w:p>
    <w:p w14:paraId="22C0E2D7" w14:textId="0E0BDEFB" w:rsidR="003B6250" w:rsidRPr="00A72A80" w:rsidRDefault="003B6250" w:rsidP="007C06B0">
      <w:pPr>
        <w:pStyle w:val="ListParagraph"/>
        <w:numPr>
          <w:ilvl w:val="0"/>
          <w:numId w:val="32"/>
        </w:numPr>
        <w:shd w:val="clear" w:color="auto" w:fill="auto"/>
        <w:spacing w:after="0"/>
        <w:ind w:left="1560"/>
        <w:jc w:val="left"/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Meminta inputan </w:t>
      </w:r>
      <w:r w:rsidR="006F64CB"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buku</w:t>
      </w:r>
      <w:r w:rsidR="00394126"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(</w:t>
      </w:r>
      <w:r w:rsidR="00394126" w:rsidRPr="00A72A80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nama buku, jenis buku, dan harga)</w:t>
      </w:r>
    </w:p>
    <w:p w14:paraId="177E8C54" w14:textId="05ED08D9" w:rsidR="001470CD" w:rsidRPr="00A72A80" w:rsidRDefault="003B6250" w:rsidP="007C06B0">
      <w:pPr>
        <w:pStyle w:val="ListParagraph"/>
        <w:numPr>
          <w:ilvl w:val="0"/>
          <w:numId w:val="34"/>
        </w:numPr>
        <w:shd w:val="clear" w:color="auto" w:fill="auto"/>
        <w:spacing w:after="20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user memilih menu </w:t>
      </w:r>
      <w:r w:rsidRPr="00A72A80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View History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(tekan tombol ‘2’), maka program akan menampilkan data history penjualan yang pernah dilakukan</w:t>
      </w:r>
      <w:r w:rsidR="00152EC2"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1825BD6B" w14:textId="51CFC5A4" w:rsidR="00152EC2" w:rsidRPr="00A72A80" w:rsidRDefault="00152EC2" w:rsidP="007C06B0">
      <w:pPr>
        <w:pStyle w:val="ListParagraph"/>
        <w:numPr>
          <w:ilvl w:val="0"/>
          <w:numId w:val="34"/>
        </w:numPr>
        <w:shd w:val="clear" w:color="auto" w:fill="auto"/>
        <w:spacing w:after="20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user memilih menu </w:t>
      </w:r>
      <w:r w:rsidRPr="00A72A80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View Data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(tekan tombol ‘3’), maka program akan menampilkan </w:t>
      </w:r>
      <w:r w:rsidR="00766AEC"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seluruh 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data </w:t>
      </w:r>
      <w:r w:rsidR="00766AEC"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buku.</w:t>
      </w:r>
    </w:p>
    <w:p w14:paraId="7C6591A7" w14:textId="37B37F62" w:rsidR="008B3653" w:rsidRDefault="008B3653" w:rsidP="007C06B0">
      <w:pPr>
        <w:pStyle w:val="ListParagraph"/>
        <w:numPr>
          <w:ilvl w:val="0"/>
          <w:numId w:val="34"/>
        </w:numPr>
        <w:shd w:val="clear" w:color="auto" w:fill="auto"/>
        <w:spacing w:after="20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user memilih </w:t>
      </w:r>
      <w:r w:rsidRPr="003F7B16">
        <w:rPr>
          <w:rFonts w:ascii="Times New Roman" w:hAnsi="Times New Roman" w:cs="Times New Roman"/>
          <w:i/>
          <w:color w:val="auto"/>
          <w:sz w:val="24"/>
          <w:szCs w:val="24"/>
          <w:lang w:val="sv-SE"/>
        </w:rPr>
        <w:t>Pembelian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( tekan tombol ’4’) maka program akan menampilkan </w:t>
      </w:r>
    </w:p>
    <w:p w14:paraId="7C2AA9AA" w14:textId="4481908D" w:rsidR="008B3653" w:rsidRDefault="008B3653" w:rsidP="008B3653">
      <w:pPr>
        <w:pStyle w:val="ListParagraph"/>
        <w:numPr>
          <w:ilvl w:val="0"/>
          <w:numId w:val="32"/>
        </w:numPr>
        <w:shd w:val="clear" w:color="auto" w:fill="auto"/>
        <w:spacing w:after="200"/>
        <w:ind w:firstLine="556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Tampilan data semua buku</w:t>
      </w:r>
    </w:p>
    <w:p w14:paraId="39934392" w14:textId="05AE0938" w:rsidR="008B3653" w:rsidRDefault="008B3653" w:rsidP="008B3653">
      <w:pPr>
        <w:pStyle w:val="ListParagraph"/>
        <w:numPr>
          <w:ilvl w:val="0"/>
          <w:numId w:val="32"/>
        </w:numPr>
        <w:shd w:val="clear" w:color="auto" w:fill="auto"/>
        <w:spacing w:after="200"/>
        <w:ind w:firstLine="556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Berikan pilihan ”Nama buku ” yang akan dibeli</w:t>
      </w:r>
    </w:p>
    <w:p w14:paraId="00A46464" w14:textId="54EB63F1" w:rsidR="008B3653" w:rsidRDefault="008B3653" w:rsidP="008B3653">
      <w:pPr>
        <w:pStyle w:val="ListParagraph"/>
        <w:numPr>
          <w:ilvl w:val="0"/>
          <w:numId w:val="32"/>
        </w:numPr>
        <w:shd w:val="clear" w:color="auto" w:fill="auto"/>
        <w:spacing w:after="200"/>
        <w:ind w:firstLine="556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Berikan pilihan ”Jumlah” yang akan dibeli</w:t>
      </w:r>
    </w:p>
    <w:p w14:paraId="6565E4DF" w14:textId="785C4954" w:rsidR="008B3653" w:rsidRDefault="008B3653" w:rsidP="008B3653">
      <w:pPr>
        <w:pStyle w:val="ListParagraph"/>
        <w:numPr>
          <w:ilvl w:val="0"/>
          <w:numId w:val="32"/>
        </w:numPr>
        <w:shd w:val="clear" w:color="auto" w:fill="auto"/>
        <w:spacing w:after="200"/>
        <w:ind w:firstLine="556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Berikan pilihan ”Beli lagi” (y/n)</w:t>
      </w:r>
      <w:r w:rsidR="00AD269B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74BBA42F" w14:textId="7C10DC88" w:rsidR="003B6250" w:rsidRPr="00A72A80" w:rsidRDefault="003B6250" w:rsidP="007C06B0">
      <w:pPr>
        <w:pStyle w:val="ListParagraph"/>
        <w:numPr>
          <w:ilvl w:val="0"/>
          <w:numId w:val="34"/>
        </w:numPr>
        <w:shd w:val="clear" w:color="auto" w:fill="auto"/>
        <w:spacing w:after="200"/>
        <w:ind w:left="1134"/>
        <w:jc w:val="left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user memilih menu </w:t>
      </w:r>
      <w:r w:rsidRPr="00A72A80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Delete History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(tekan tombol ‘</w:t>
      </w:r>
      <w:r w:rsidR="008B3653">
        <w:rPr>
          <w:rFonts w:ascii="Times New Roman" w:hAnsi="Times New Roman" w:cs="Times New Roman"/>
          <w:color w:val="auto"/>
          <w:sz w:val="24"/>
          <w:szCs w:val="24"/>
          <w:lang w:val="sv-SE"/>
        </w:rPr>
        <w:t>5</w:t>
      </w:r>
      <w:r w:rsidRPr="00A72A80">
        <w:rPr>
          <w:rFonts w:ascii="Times New Roman" w:hAnsi="Times New Roman" w:cs="Times New Roman"/>
          <w:color w:val="auto"/>
          <w:sz w:val="24"/>
          <w:szCs w:val="24"/>
          <w:lang w:val="sv-SE"/>
        </w:rPr>
        <w:t>’), maka program akan menampilkan list data history penjualan.</w:t>
      </w:r>
    </w:p>
    <w:p w14:paraId="412B1C86" w14:textId="0F728831" w:rsidR="00293E78" w:rsidRPr="00A72A80" w:rsidRDefault="00293E78" w:rsidP="007C06B0">
      <w:pPr>
        <w:pStyle w:val="ListParagraph"/>
        <w:numPr>
          <w:ilvl w:val="1"/>
          <w:numId w:val="33"/>
        </w:numPr>
        <w:shd w:val="clear" w:color="auto" w:fill="auto"/>
        <w:spacing w:after="0"/>
        <w:ind w:left="15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Meminta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inputan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index.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Validasikan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input minimal 1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maksimal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sebanyak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data</w:t>
      </w:r>
    </w:p>
    <w:p w14:paraId="776ECCD8" w14:textId="6EFED480" w:rsidR="003B6250" w:rsidRPr="00A72A80" w:rsidRDefault="003B6250" w:rsidP="007C06B0">
      <w:pPr>
        <w:pStyle w:val="ListParagraph"/>
        <w:numPr>
          <w:ilvl w:val="1"/>
          <w:numId w:val="33"/>
        </w:numPr>
        <w:shd w:val="clear" w:color="auto" w:fill="auto"/>
        <w:spacing w:after="0"/>
        <w:ind w:left="15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Hapus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sesuai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index yang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diinput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Contoh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user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memilih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index 1,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maka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hapus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data yang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pertama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0B56A69" w14:textId="11321BB8" w:rsidR="003B6250" w:rsidRPr="00A72A80" w:rsidRDefault="003B6250" w:rsidP="007C06B0">
      <w:pPr>
        <w:ind w:left="1560" w:firstLine="720"/>
        <w:jc w:val="left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Lalu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Tampilkan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 w:cs="Times New Roman"/>
          <w:color w:val="auto"/>
          <w:sz w:val="24"/>
          <w:szCs w:val="24"/>
        </w:rPr>
        <w:t>pesan</w:t>
      </w:r>
      <w:proofErr w:type="spell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 “Data Successfully </w:t>
      </w:r>
      <w:proofErr w:type="gramStart"/>
      <w:r w:rsidRPr="00A72A80">
        <w:rPr>
          <w:rFonts w:ascii="Times New Roman" w:hAnsi="Times New Roman" w:cs="Times New Roman"/>
          <w:color w:val="auto"/>
          <w:sz w:val="24"/>
          <w:szCs w:val="24"/>
        </w:rPr>
        <w:t>delete..</w:t>
      </w:r>
      <w:proofErr w:type="gramEnd"/>
      <w:r w:rsidRPr="00A72A80">
        <w:rPr>
          <w:rFonts w:ascii="Times New Roman" w:hAnsi="Times New Roman" w:cs="Times New Roman"/>
          <w:color w:val="auto"/>
          <w:sz w:val="24"/>
          <w:szCs w:val="24"/>
        </w:rPr>
        <w:t xml:space="preserve">”. </w:t>
      </w:r>
    </w:p>
    <w:p w14:paraId="44BBA0D8" w14:textId="0F0B1D43" w:rsidR="006F095B" w:rsidRPr="00A72A80" w:rsidRDefault="006F095B" w:rsidP="007C06B0">
      <w:pPr>
        <w:pStyle w:val="ListParagraph"/>
        <w:numPr>
          <w:ilvl w:val="0"/>
          <w:numId w:val="34"/>
        </w:numPr>
        <w:shd w:val="clear" w:color="auto" w:fill="auto"/>
        <w:spacing w:after="200"/>
        <w:ind w:left="1134"/>
        <w:jc w:val="left"/>
        <w:rPr>
          <w:rFonts w:ascii="Times New Roman" w:hAnsi="Times New Roman"/>
          <w:color w:val="auto"/>
          <w:sz w:val="24"/>
          <w:szCs w:val="24"/>
          <w:lang w:val="sv-SE"/>
        </w:rPr>
      </w:pP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 xml:space="preserve">Jika user memilih menu </w:t>
      </w:r>
      <w:r w:rsidRPr="00A72A80">
        <w:rPr>
          <w:rFonts w:ascii="Times New Roman" w:hAnsi="Times New Roman"/>
          <w:i/>
          <w:iCs/>
          <w:color w:val="auto"/>
          <w:sz w:val="24"/>
          <w:szCs w:val="24"/>
          <w:lang w:val="sv-SE"/>
        </w:rPr>
        <w:t>Delete Buku</w:t>
      </w:r>
      <w:r w:rsidR="008B3653">
        <w:rPr>
          <w:rFonts w:ascii="Times New Roman" w:hAnsi="Times New Roman"/>
          <w:color w:val="auto"/>
          <w:sz w:val="24"/>
          <w:szCs w:val="24"/>
          <w:lang w:val="sv-SE"/>
        </w:rPr>
        <w:t xml:space="preserve"> (tekan tombol ‘6</w:t>
      </w: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 xml:space="preserve">’), maka program akan menampilkan list data </w:t>
      </w:r>
      <w:r w:rsidR="00233B8D" w:rsidRPr="00A72A80">
        <w:rPr>
          <w:rFonts w:ascii="Times New Roman" w:hAnsi="Times New Roman"/>
          <w:color w:val="auto"/>
          <w:sz w:val="24"/>
          <w:szCs w:val="24"/>
          <w:lang w:val="sv-SE"/>
        </w:rPr>
        <w:t>buku</w:t>
      </w: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>.</w:t>
      </w:r>
    </w:p>
    <w:p w14:paraId="6D166126" w14:textId="77777777" w:rsidR="006F095B" w:rsidRPr="00A72A80" w:rsidRDefault="006F095B" w:rsidP="007C06B0">
      <w:pPr>
        <w:pStyle w:val="ListParagraph"/>
        <w:numPr>
          <w:ilvl w:val="1"/>
          <w:numId w:val="33"/>
        </w:numPr>
        <w:shd w:val="clear" w:color="auto" w:fill="auto"/>
        <w:spacing w:after="0"/>
        <w:ind w:left="1560"/>
        <w:jc w:val="left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Meminta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inputan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index.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Validasikan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input minimal 1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dan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maksimal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sebanyak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jumlah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data</w:t>
      </w:r>
    </w:p>
    <w:p w14:paraId="0E99D11D" w14:textId="77777777" w:rsidR="006F095B" w:rsidRPr="00A72A80" w:rsidRDefault="006F095B" w:rsidP="007C06B0">
      <w:pPr>
        <w:pStyle w:val="ListParagraph"/>
        <w:numPr>
          <w:ilvl w:val="1"/>
          <w:numId w:val="33"/>
        </w:numPr>
        <w:shd w:val="clear" w:color="auto" w:fill="auto"/>
        <w:spacing w:after="0"/>
        <w:ind w:left="1560"/>
        <w:jc w:val="left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lastRenderedPageBreak/>
        <w:t>Hapus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data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sesuai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dengan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index yang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diinput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.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Contoh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: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Jika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user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memilih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index 1,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maka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hapus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data yang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pertama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4A5E2D72" w14:textId="1B4FFE42" w:rsidR="006F095B" w:rsidRPr="00A72A80" w:rsidRDefault="006F095B" w:rsidP="007C06B0">
      <w:pPr>
        <w:ind w:left="1560" w:firstLine="720"/>
        <w:jc w:val="left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Lalu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Tampilkan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A72A80">
        <w:rPr>
          <w:rFonts w:ascii="Times New Roman" w:hAnsi="Times New Roman"/>
          <w:color w:val="auto"/>
          <w:sz w:val="24"/>
          <w:szCs w:val="24"/>
        </w:rPr>
        <w:t>pesan</w:t>
      </w:r>
      <w:proofErr w:type="spellEnd"/>
      <w:r w:rsidRPr="00A72A80">
        <w:rPr>
          <w:rFonts w:ascii="Times New Roman" w:hAnsi="Times New Roman"/>
          <w:color w:val="auto"/>
          <w:sz w:val="24"/>
          <w:szCs w:val="24"/>
        </w:rPr>
        <w:t xml:space="preserve"> “Data Successfully </w:t>
      </w:r>
      <w:proofErr w:type="gramStart"/>
      <w:r w:rsidRPr="00A72A80">
        <w:rPr>
          <w:rFonts w:ascii="Times New Roman" w:hAnsi="Times New Roman"/>
          <w:color w:val="auto"/>
          <w:sz w:val="24"/>
          <w:szCs w:val="24"/>
        </w:rPr>
        <w:t>delete..</w:t>
      </w:r>
      <w:proofErr w:type="gramEnd"/>
      <w:r w:rsidRPr="00A72A80">
        <w:rPr>
          <w:rFonts w:ascii="Times New Roman" w:hAnsi="Times New Roman"/>
          <w:color w:val="auto"/>
          <w:sz w:val="24"/>
          <w:szCs w:val="24"/>
        </w:rPr>
        <w:t xml:space="preserve">”. </w:t>
      </w:r>
    </w:p>
    <w:p w14:paraId="6DA9EBFB" w14:textId="77777777" w:rsidR="00AD269B" w:rsidRPr="00AD269B" w:rsidRDefault="003B6250" w:rsidP="007C06B0">
      <w:pPr>
        <w:pStyle w:val="NaskahReferensiAPA"/>
        <w:numPr>
          <w:ilvl w:val="0"/>
          <w:numId w:val="34"/>
        </w:numPr>
        <w:spacing w:after="0"/>
        <w:ind w:left="1134"/>
        <w:jc w:val="left"/>
        <w:rPr>
          <w:color w:val="auto"/>
          <w:lang w:val="sv-SE"/>
        </w:rPr>
      </w:pP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 xml:space="preserve">Jika user memilih menu </w:t>
      </w:r>
      <w:r w:rsidRPr="00A72A80">
        <w:rPr>
          <w:rFonts w:ascii="Times New Roman" w:hAnsi="Times New Roman"/>
          <w:i/>
          <w:iCs/>
          <w:color w:val="auto"/>
          <w:sz w:val="24"/>
          <w:szCs w:val="24"/>
          <w:lang w:val="sv-SE"/>
        </w:rPr>
        <w:t>Exit</w:t>
      </w: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 xml:space="preserve"> (tekan tombol ‘</w:t>
      </w:r>
      <w:r w:rsidR="008B3653">
        <w:rPr>
          <w:rFonts w:ascii="Times New Roman" w:hAnsi="Times New Roman"/>
          <w:color w:val="auto"/>
          <w:sz w:val="24"/>
          <w:szCs w:val="24"/>
          <w:lang w:val="sv-SE"/>
        </w:rPr>
        <w:t>7</w:t>
      </w: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 xml:space="preserve">’), maka program akan </w:t>
      </w:r>
      <w:r w:rsidRPr="00A72A80">
        <w:rPr>
          <w:rFonts w:ascii="Times New Roman" w:hAnsi="Times New Roman"/>
          <w:b/>
          <w:color w:val="auto"/>
          <w:sz w:val="24"/>
          <w:szCs w:val="24"/>
          <w:lang w:val="sv-SE"/>
        </w:rPr>
        <w:t>menulis data</w:t>
      </w: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 xml:space="preserve"> tersebut ke dalam file ”data</w:t>
      </w:r>
      <w:r w:rsidR="009E7DEC" w:rsidRPr="00A72A80">
        <w:rPr>
          <w:rFonts w:ascii="Times New Roman" w:hAnsi="Times New Roman"/>
          <w:color w:val="auto"/>
          <w:sz w:val="24"/>
          <w:szCs w:val="24"/>
          <w:lang w:val="sv-SE"/>
        </w:rPr>
        <w:t>buku</w:t>
      </w:r>
      <w:r w:rsidRPr="00A72A80">
        <w:rPr>
          <w:rFonts w:ascii="Times New Roman" w:hAnsi="Times New Roman"/>
          <w:color w:val="auto"/>
          <w:sz w:val="24"/>
          <w:szCs w:val="24"/>
          <w:lang w:val="sv-SE"/>
        </w:rPr>
        <w:t>.txt” dan</w:t>
      </w:r>
      <w:r w:rsidR="00AD269B">
        <w:rPr>
          <w:rFonts w:ascii="Times New Roman" w:hAnsi="Times New Roman"/>
          <w:color w:val="auto"/>
          <w:sz w:val="24"/>
          <w:szCs w:val="24"/>
          <w:lang w:val="sv-SE"/>
        </w:rPr>
        <w:t xml:space="preserve"> file </w:t>
      </w:r>
    </w:p>
    <w:p w14:paraId="5A5761BD" w14:textId="0D304BFC" w:rsidR="0092200F" w:rsidRDefault="00AD269B" w:rsidP="00AD269B">
      <w:pPr>
        <w:pStyle w:val="NaskahReferensiAPA"/>
        <w:spacing w:after="0"/>
        <w:ind w:firstLine="0"/>
        <w:jc w:val="left"/>
        <w:rPr>
          <w:rFonts w:ascii="Times New Roman" w:hAnsi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/>
          <w:color w:val="auto"/>
          <w:sz w:val="24"/>
          <w:szCs w:val="24"/>
          <w:lang w:val="sv-SE"/>
        </w:rPr>
        <w:t>”datapembelian.txt” serta</w:t>
      </w:r>
      <w:r w:rsidR="003B6250" w:rsidRPr="00A72A80">
        <w:rPr>
          <w:rFonts w:ascii="Times New Roman" w:hAnsi="Times New Roman"/>
          <w:color w:val="auto"/>
          <w:sz w:val="24"/>
          <w:szCs w:val="24"/>
          <w:lang w:val="sv-SE"/>
        </w:rPr>
        <w:t xml:space="preserve"> program selesai dijalankan</w:t>
      </w:r>
      <w:r w:rsidR="00CD5058" w:rsidRPr="00A72A80">
        <w:rPr>
          <w:rFonts w:ascii="Times New Roman" w:hAnsi="Times New Roman"/>
          <w:color w:val="auto"/>
          <w:sz w:val="24"/>
          <w:szCs w:val="24"/>
          <w:lang w:val="sv-SE"/>
        </w:rPr>
        <w:t>.</w:t>
      </w:r>
    </w:p>
    <w:p w14:paraId="10DFC23D" w14:textId="732B60C5" w:rsidR="00E95129" w:rsidRDefault="00E95129" w:rsidP="00E95129">
      <w:pPr>
        <w:pStyle w:val="NaskahReferensiAPA"/>
        <w:spacing w:after="0"/>
        <w:jc w:val="left"/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622C51C3" w14:textId="32F0F169" w:rsidR="00E95129" w:rsidRDefault="00E95129" w:rsidP="00E95129">
      <w:pPr>
        <w:pStyle w:val="NaskahReferensiAPA"/>
        <w:spacing w:after="0"/>
        <w:jc w:val="left"/>
        <w:rPr>
          <w:rFonts w:ascii="Times New Roman" w:hAnsi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/>
          <w:color w:val="auto"/>
          <w:sz w:val="24"/>
          <w:szCs w:val="24"/>
          <w:lang w:val="sv-SE"/>
        </w:rPr>
        <w:t>code jawaban :</w:t>
      </w:r>
    </w:p>
    <w:p w14:paraId="606A1891" w14:textId="40860781" w:rsidR="00E95129" w:rsidRPr="00A72A80" w:rsidRDefault="00E95129" w:rsidP="00E95129">
      <w:pPr>
        <w:pStyle w:val="NaskahReferensiAPA"/>
        <w:spacing w:after="0"/>
        <w:ind w:left="0" w:firstLine="0"/>
        <w:jc w:val="left"/>
        <w:rPr>
          <w:color w:val="auto"/>
          <w:lang w:val="sv-SE"/>
        </w:rPr>
      </w:pPr>
      <w:hyperlink r:id="rId10" w:history="1">
        <w:r w:rsidRPr="00E95129">
          <w:rPr>
            <w:rStyle w:val="Hyperlink"/>
            <w:lang w:val="sv-SE"/>
          </w:rPr>
          <w:t>https://github.com/AndiNawfal001/BOL/blob/main/alpro2311/tugas/kelompok/TK4/aplikasibuku/aplikasibuku.c</w:t>
        </w:r>
      </w:hyperlink>
      <w:bookmarkStart w:id="0" w:name="_GoBack"/>
      <w:bookmarkEnd w:id="0"/>
    </w:p>
    <w:sectPr w:rsidR="00E95129" w:rsidRPr="00A72A80" w:rsidSect="000E740A">
      <w:headerReference w:type="default" r:id="rId11"/>
      <w:footerReference w:type="default" r:id="rId12"/>
      <w:headerReference w:type="first" r:id="rId13"/>
      <w:footerReference w:type="first" r:id="rId14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FD13D" w14:textId="77777777" w:rsidR="007908B7" w:rsidRDefault="007908B7" w:rsidP="0080214F">
      <w:pPr>
        <w:pStyle w:val="BalloonText"/>
      </w:pPr>
      <w:r>
        <w:separator/>
      </w:r>
    </w:p>
  </w:endnote>
  <w:endnote w:type="continuationSeparator" w:id="0">
    <w:p w14:paraId="323F32A8" w14:textId="77777777" w:rsidR="007908B7" w:rsidRDefault="007908B7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0487D" w14:textId="33FCA197" w:rsidR="000E740A" w:rsidRPr="00A72A80" w:rsidRDefault="00A72A80" w:rsidP="00A72A80">
    <w:pPr>
      <w:pStyle w:val="Footer"/>
      <w:jc w:val="right"/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F4D66" w14:textId="2030D5EA" w:rsidR="00E61FE8" w:rsidRPr="00A72A80" w:rsidRDefault="00A72A80" w:rsidP="00A72A80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5A0FF" w14:textId="77777777" w:rsidR="007908B7" w:rsidRDefault="007908B7" w:rsidP="0080214F">
      <w:pPr>
        <w:pStyle w:val="BalloonText"/>
      </w:pPr>
      <w:r>
        <w:separator/>
      </w:r>
    </w:p>
  </w:footnote>
  <w:footnote w:type="continuationSeparator" w:id="0">
    <w:p w14:paraId="212F616C" w14:textId="77777777" w:rsidR="007908B7" w:rsidRDefault="007908B7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4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5470B98"/>
    <w:multiLevelType w:val="hybridMultilevel"/>
    <w:tmpl w:val="0B44A56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E57A4"/>
    <w:multiLevelType w:val="hybridMultilevel"/>
    <w:tmpl w:val="B636BA30"/>
    <w:lvl w:ilvl="0" w:tplc="38929072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542F0"/>
    <w:multiLevelType w:val="hybridMultilevel"/>
    <w:tmpl w:val="03BCB5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420F1"/>
    <w:multiLevelType w:val="hybridMultilevel"/>
    <w:tmpl w:val="024099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6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68050E"/>
    <w:multiLevelType w:val="hybridMultilevel"/>
    <w:tmpl w:val="062035F2"/>
    <w:lvl w:ilvl="0" w:tplc="12D01B44">
      <w:start w:val="1"/>
      <w:numFmt w:val="decimal"/>
      <w:pStyle w:val="ListParagraph"/>
      <w:lvlText w:val="%1."/>
      <w:lvlJc w:val="left"/>
      <w:pPr>
        <w:ind w:left="644" w:hanging="360"/>
      </w:pPr>
      <w:rPr>
        <w:rFonts w:ascii="Times New Roman" w:eastAsiaTheme="minorHAnsi" w:hAnsi="Times New Roman" w:cs="Segoe UI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0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4" w15:restartNumberingAfterBreak="0">
    <w:nsid w:val="54811B4F"/>
    <w:multiLevelType w:val="hybridMultilevel"/>
    <w:tmpl w:val="9FE0F850"/>
    <w:lvl w:ilvl="0" w:tplc="4014A76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7" w15:restartNumberingAfterBreak="0">
    <w:nsid w:val="5DDC024C"/>
    <w:multiLevelType w:val="hybridMultilevel"/>
    <w:tmpl w:val="65CA6CD2"/>
    <w:lvl w:ilvl="0" w:tplc="4014A76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23"/>
    <w:lvlOverride w:ilvl="0">
      <w:startOverride w:val="1"/>
    </w:lvlOverride>
  </w:num>
  <w:num w:numId="4">
    <w:abstractNumId w:val="34"/>
  </w:num>
  <w:num w:numId="5">
    <w:abstractNumId w:val="31"/>
  </w:num>
  <w:num w:numId="6">
    <w:abstractNumId w:val="26"/>
  </w:num>
  <w:num w:numId="7">
    <w:abstractNumId w:val="12"/>
  </w:num>
  <w:num w:numId="8">
    <w:abstractNumId w:val="11"/>
  </w:num>
  <w:num w:numId="9">
    <w:abstractNumId w:val="1"/>
  </w:num>
  <w:num w:numId="10">
    <w:abstractNumId w:val="25"/>
  </w:num>
  <w:num w:numId="11">
    <w:abstractNumId w:val="5"/>
  </w:num>
  <w:num w:numId="12">
    <w:abstractNumId w:val="18"/>
  </w:num>
  <w:num w:numId="13">
    <w:abstractNumId w:val="10"/>
  </w:num>
  <w:num w:numId="14">
    <w:abstractNumId w:val="3"/>
  </w:num>
  <w:num w:numId="15">
    <w:abstractNumId w:val="30"/>
  </w:num>
  <w:num w:numId="16">
    <w:abstractNumId w:val="2"/>
  </w:num>
  <w:num w:numId="17">
    <w:abstractNumId w:val="22"/>
    <w:lvlOverride w:ilvl="0">
      <w:startOverride w:val="1"/>
    </w:lvlOverride>
  </w:num>
  <w:num w:numId="18">
    <w:abstractNumId w:val="6"/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33"/>
  </w:num>
  <w:num w:numId="23">
    <w:abstractNumId w:val="8"/>
  </w:num>
  <w:num w:numId="24">
    <w:abstractNumId w:val="29"/>
  </w:num>
  <w:num w:numId="25">
    <w:abstractNumId w:val="19"/>
    <w:lvlOverride w:ilvl="0">
      <w:startOverride w:val="1"/>
    </w:lvlOverride>
  </w:num>
  <w:num w:numId="26">
    <w:abstractNumId w:val="20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16"/>
  </w:num>
  <w:num w:numId="30">
    <w:abstractNumId w:val="13"/>
  </w:num>
  <w:num w:numId="31">
    <w:abstractNumId w:val="14"/>
  </w:num>
  <w:num w:numId="32">
    <w:abstractNumId w:val="27"/>
  </w:num>
  <w:num w:numId="33">
    <w:abstractNumId w:val="4"/>
  </w:num>
  <w:num w:numId="34">
    <w:abstractNumId w:val="7"/>
  </w:num>
  <w:num w:numId="35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8A"/>
    <w:rsid w:val="00012E9A"/>
    <w:rsid w:val="00013B08"/>
    <w:rsid w:val="00025D67"/>
    <w:rsid w:val="000357FB"/>
    <w:rsid w:val="0004344A"/>
    <w:rsid w:val="00045DB3"/>
    <w:rsid w:val="00055636"/>
    <w:rsid w:val="00057944"/>
    <w:rsid w:val="00062EAD"/>
    <w:rsid w:val="000737C0"/>
    <w:rsid w:val="00073BB3"/>
    <w:rsid w:val="00077C49"/>
    <w:rsid w:val="0008352A"/>
    <w:rsid w:val="000943F6"/>
    <w:rsid w:val="000A137A"/>
    <w:rsid w:val="000A24A7"/>
    <w:rsid w:val="000A3C55"/>
    <w:rsid w:val="000B22BC"/>
    <w:rsid w:val="000B3874"/>
    <w:rsid w:val="000B3A07"/>
    <w:rsid w:val="000C1BE0"/>
    <w:rsid w:val="000C6C88"/>
    <w:rsid w:val="000D1476"/>
    <w:rsid w:val="000D422D"/>
    <w:rsid w:val="000D74B0"/>
    <w:rsid w:val="000E29F6"/>
    <w:rsid w:val="000E3518"/>
    <w:rsid w:val="000E54C0"/>
    <w:rsid w:val="000E6910"/>
    <w:rsid w:val="000E740A"/>
    <w:rsid w:val="000F4501"/>
    <w:rsid w:val="001057F3"/>
    <w:rsid w:val="001124F2"/>
    <w:rsid w:val="00112532"/>
    <w:rsid w:val="001131F2"/>
    <w:rsid w:val="00114769"/>
    <w:rsid w:val="001204A7"/>
    <w:rsid w:val="00120969"/>
    <w:rsid w:val="001225EF"/>
    <w:rsid w:val="00126D79"/>
    <w:rsid w:val="001271AC"/>
    <w:rsid w:val="00131D35"/>
    <w:rsid w:val="001328EC"/>
    <w:rsid w:val="001443F8"/>
    <w:rsid w:val="00144B5B"/>
    <w:rsid w:val="00145E2D"/>
    <w:rsid w:val="001470CD"/>
    <w:rsid w:val="00150FF1"/>
    <w:rsid w:val="00152EC2"/>
    <w:rsid w:val="00152F8E"/>
    <w:rsid w:val="00154C67"/>
    <w:rsid w:val="00166118"/>
    <w:rsid w:val="0017193C"/>
    <w:rsid w:val="00182A82"/>
    <w:rsid w:val="00184826"/>
    <w:rsid w:val="00184EFE"/>
    <w:rsid w:val="001946BD"/>
    <w:rsid w:val="001A086A"/>
    <w:rsid w:val="001A1FD6"/>
    <w:rsid w:val="001A2C44"/>
    <w:rsid w:val="001B346A"/>
    <w:rsid w:val="001B4DA2"/>
    <w:rsid w:val="001C2490"/>
    <w:rsid w:val="001C29EF"/>
    <w:rsid w:val="001C43D0"/>
    <w:rsid w:val="001D0FC5"/>
    <w:rsid w:val="001D3A95"/>
    <w:rsid w:val="001D42F4"/>
    <w:rsid w:val="001D55E3"/>
    <w:rsid w:val="001E04FC"/>
    <w:rsid w:val="001E7DB8"/>
    <w:rsid w:val="001F16C7"/>
    <w:rsid w:val="001F1E76"/>
    <w:rsid w:val="001F5EFC"/>
    <w:rsid w:val="00201D30"/>
    <w:rsid w:val="00202DD0"/>
    <w:rsid w:val="00203D55"/>
    <w:rsid w:val="002058F0"/>
    <w:rsid w:val="00206F26"/>
    <w:rsid w:val="00212FB5"/>
    <w:rsid w:val="00215C2D"/>
    <w:rsid w:val="00222102"/>
    <w:rsid w:val="002321F9"/>
    <w:rsid w:val="00233B8D"/>
    <w:rsid w:val="00261056"/>
    <w:rsid w:val="0026246A"/>
    <w:rsid w:val="002648A5"/>
    <w:rsid w:val="0026521D"/>
    <w:rsid w:val="00270AA0"/>
    <w:rsid w:val="002710F2"/>
    <w:rsid w:val="00272825"/>
    <w:rsid w:val="002748A0"/>
    <w:rsid w:val="00281B34"/>
    <w:rsid w:val="00283A81"/>
    <w:rsid w:val="00292BA6"/>
    <w:rsid w:val="00293E78"/>
    <w:rsid w:val="00294927"/>
    <w:rsid w:val="00296982"/>
    <w:rsid w:val="002A31AE"/>
    <w:rsid w:val="002A4D10"/>
    <w:rsid w:val="002A5AA5"/>
    <w:rsid w:val="002A6D70"/>
    <w:rsid w:val="002A7ECE"/>
    <w:rsid w:val="002B0C54"/>
    <w:rsid w:val="002C05E3"/>
    <w:rsid w:val="002C520C"/>
    <w:rsid w:val="002D1A72"/>
    <w:rsid w:val="002D1E39"/>
    <w:rsid w:val="002D391E"/>
    <w:rsid w:val="002D63D1"/>
    <w:rsid w:val="002D683E"/>
    <w:rsid w:val="002E2AA3"/>
    <w:rsid w:val="002E5176"/>
    <w:rsid w:val="002E764C"/>
    <w:rsid w:val="002F24D2"/>
    <w:rsid w:val="002F564E"/>
    <w:rsid w:val="003105DB"/>
    <w:rsid w:val="003113F9"/>
    <w:rsid w:val="00317FED"/>
    <w:rsid w:val="0032026D"/>
    <w:rsid w:val="00331B43"/>
    <w:rsid w:val="00342395"/>
    <w:rsid w:val="003478E9"/>
    <w:rsid w:val="003504C2"/>
    <w:rsid w:val="0035460C"/>
    <w:rsid w:val="00357B84"/>
    <w:rsid w:val="00371832"/>
    <w:rsid w:val="00373140"/>
    <w:rsid w:val="00373379"/>
    <w:rsid w:val="003777E3"/>
    <w:rsid w:val="00385C1B"/>
    <w:rsid w:val="00387CB8"/>
    <w:rsid w:val="00392FCB"/>
    <w:rsid w:val="00394126"/>
    <w:rsid w:val="003A2E40"/>
    <w:rsid w:val="003A5265"/>
    <w:rsid w:val="003A76B3"/>
    <w:rsid w:val="003B2CB4"/>
    <w:rsid w:val="003B6250"/>
    <w:rsid w:val="003D562F"/>
    <w:rsid w:val="003E1DC0"/>
    <w:rsid w:val="003F2603"/>
    <w:rsid w:val="003F3BBE"/>
    <w:rsid w:val="003F52F4"/>
    <w:rsid w:val="003F7B16"/>
    <w:rsid w:val="0040429E"/>
    <w:rsid w:val="00410F37"/>
    <w:rsid w:val="00413B44"/>
    <w:rsid w:val="00413F69"/>
    <w:rsid w:val="0041491B"/>
    <w:rsid w:val="0041788D"/>
    <w:rsid w:val="00424DEF"/>
    <w:rsid w:val="0043463F"/>
    <w:rsid w:val="0044207F"/>
    <w:rsid w:val="0044293B"/>
    <w:rsid w:val="00444E9B"/>
    <w:rsid w:val="00453416"/>
    <w:rsid w:val="00456631"/>
    <w:rsid w:val="00466C83"/>
    <w:rsid w:val="004736A5"/>
    <w:rsid w:val="00477384"/>
    <w:rsid w:val="00480A4B"/>
    <w:rsid w:val="00481B00"/>
    <w:rsid w:val="00484274"/>
    <w:rsid w:val="004A2475"/>
    <w:rsid w:val="004B4853"/>
    <w:rsid w:val="004B5446"/>
    <w:rsid w:val="004C20BF"/>
    <w:rsid w:val="004C421E"/>
    <w:rsid w:val="004C4A52"/>
    <w:rsid w:val="004D152E"/>
    <w:rsid w:val="004D3371"/>
    <w:rsid w:val="004D4C4D"/>
    <w:rsid w:val="004E7DCD"/>
    <w:rsid w:val="004F1591"/>
    <w:rsid w:val="004F4673"/>
    <w:rsid w:val="004F6869"/>
    <w:rsid w:val="004F69A3"/>
    <w:rsid w:val="004F7325"/>
    <w:rsid w:val="00501936"/>
    <w:rsid w:val="005047EE"/>
    <w:rsid w:val="005065F3"/>
    <w:rsid w:val="0051333E"/>
    <w:rsid w:val="00514C15"/>
    <w:rsid w:val="0052571E"/>
    <w:rsid w:val="005264AE"/>
    <w:rsid w:val="00526725"/>
    <w:rsid w:val="00527D84"/>
    <w:rsid w:val="005321EC"/>
    <w:rsid w:val="005325B1"/>
    <w:rsid w:val="00533F1E"/>
    <w:rsid w:val="00537B6D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1D28"/>
    <w:rsid w:val="005A22CA"/>
    <w:rsid w:val="005A341E"/>
    <w:rsid w:val="005A4B25"/>
    <w:rsid w:val="005B003C"/>
    <w:rsid w:val="005B0978"/>
    <w:rsid w:val="005B28AA"/>
    <w:rsid w:val="005C0197"/>
    <w:rsid w:val="005C5A20"/>
    <w:rsid w:val="005E2465"/>
    <w:rsid w:val="005F2B13"/>
    <w:rsid w:val="0060360D"/>
    <w:rsid w:val="0060492A"/>
    <w:rsid w:val="00610A05"/>
    <w:rsid w:val="00615CAE"/>
    <w:rsid w:val="00627BE3"/>
    <w:rsid w:val="006319CE"/>
    <w:rsid w:val="00631B80"/>
    <w:rsid w:val="00631C53"/>
    <w:rsid w:val="00637391"/>
    <w:rsid w:val="0064602D"/>
    <w:rsid w:val="00647F57"/>
    <w:rsid w:val="00655FAD"/>
    <w:rsid w:val="006753F9"/>
    <w:rsid w:val="00676D91"/>
    <w:rsid w:val="00686D45"/>
    <w:rsid w:val="00695D7D"/>
    <w:rsid w:val="006976A5"/>
    <w:rsid w:val="006A2BFD"/>
    <w:rsid w:val="006A3FBF"/>
    <w:rsid w:val="006A4651"/>
    <w:rsid w:val="006A70AF"/>
    <w:rsid w:val="006B243A"/>
    <w:rsid w:val="006C2DCC"/>
    <w:rsid w:val="006C4955"/>
    <w:rsid w:val="006C5078"/>
    <w:rsid w:val="006C569A"/>
    <w:rsid w:val="006D40CA"/>
    <w:rsid w:val="006D7EA2"/>
    <w:rsid w:val="006E145C"/>
    <w:rsid w:val="006E3DE2"/>
    <w:rsid w:val="006F095B"/>
    <w:rsid w:val="006F50DA"/>
    <w:rsid w:val="006F64CB"/>
    <w:rsid w:val="007024B7"/>
    <w:rsid w:val="00703663"/>
    <w:rsid w:val="00707622"/>
    <w:rsid w:val="00720786"/>
    <w:rsid w:val="00720F51"/>
    <w:rsid w:val="00723B1F"/>
    <w:rsid w:val="00724B32"/>
    <w:rsid w:val="00726B13"/>
    <w:rsid w:val="00730B67"/>
    <w:rsid w:val="00737AA4"/>
    <w:rsid w:val="00746F3E"/>
    <w:rsid w:val="0075200F"/>
    <w:rsid w:val="0075269A"/>
    <w:rsid w:val="0075711E"/>
    <w:rsid w:val="00766AEC"/>
    <w:rsid w:val="00771C96"/>
    <w:rsid w:val="00777368"/>
    <w:rsid w:val="00782330"/>
    <w:rsid w:val="00783A85"/>
    <w:rsid w:val="0079039C"/>
    <w:rsid w:val="007908B7"/>
    <w:rsid w:val="0079209E"/>
    <w:rsid w:val="00794A42"/>
    <w:rsid w:val="007978E4"/>
    <w:rsid w:val="007A32DB"/>
    <w:rsid w:val="007B0A7A"/>
    <w:rsid w:val="007B5BA2"/>
    <w:rsid w:val="007C06B0"/>
    <w:rsid w:val="007C475A"/>
    <w:rsid w:val="007D2213"/>
    <w:rsid w:val="007E3C8B"/>
    <w:rsid w:val="007E51BE"/>
    <w:rsid w:val="007F3370"/>
    <w:rsid w:val="007F4B24"/>
    <w:rsid w:val="00801965"/>
    <w:rsid w:val="0080214F"/>
    <w:rsid w:val="00804101"/>
    <w:rsid w:val="00805DC7"/>
    <w:rsid w:val="00814FC2"/>
    <w:rsid w:val="008206A6"/>
    <w:rsid w:val="00821FDE"/>
    <w:rsid w:val="0082261E"/>
    <w:rsid w:val="0082345F"/>
    <w:rsid w:val="00832CC7"/>
    <w:rsid w:val="00834B8B"/>
    <w:rsid w:val="00841C17"/>
    <w:rsid w:val="00842306"/>
    <w:rsid w:val="00845CFA"/>
    <w:rsid w:val="00846A95"/>
    <w:rsid w:val="00850814"/>
    <w:rsid w:val="0085583E"/>
    <w:rsid w:val="00862786"/>
    <w:rsid w:val="008638A9"/>
    <w:rsid w:val="00870AAF"/>
    <w:rsid w:val="0087376F"/>
    <w:rsid w:val="0087799F"/>
    <w:rsid w:val="00883769"/>
    <w:rsid w:val="00883AAF"/>
    <w:rsid w:val="00885BFF"/>
    <w:rsid w:val="00886184"/>
    <w:rsid w:val="00892392"/>
    <w:rsid w:val="0089781B"/>
    <w:rsid w:val="008A22BA"/>
    <w:rsid w:val="008B3653"/>
    <w:rsid w:val="008B3BD9"/>
    <w:rsid w:val="008B4CE0"/>
    <w:rsid w:val="008C3955"/>
    <w:rsid w:val="008C480F"/>
    <w:rsid w:val="008C6177"/>
    <w:rsid w:val="008C649E"/>
    <w:rsid w:val="008C750F"/>
    <w:rsid w:val="008D7D79"/>
    <w:rsid w:val="008E3D49"/>
    <w:rsid w:val="008F3033"/>
    <w:rsid w:val="008F77B8"/>
    <w:rsid w:val="0090428A"/>
    <w:rsid w:val="00904EC8"/>
    <w:rsid w:val="0090577F"/>
    <w:rsid w:val="00905A2D"/>
    <w:rsid w:val="00916EC9"/>
    <w:rsid w:val="0092200F"/>
    <w:rsid w:val="009264E3"/>
    <w:rsid w:val="00934C16"/>
    <w:rsid w:val="00935066"/>
    <w:rsid w:val="00942F2C"/>
    <w:rsid w:val="009458A4"/>
    <w:rsid w:val="00946557"/>
    <w:rsid w:val="00951097"/>
    <w:rsid w:val="00962259"/>
    <w:rsid w:val="00970DB0"/>
    <w:rsid w:val="00987ED9"/>
    <w:rsid w:val="009A3271"/>
    <w:rsid w:val="009A6444"/>
    <w:rsid w:val="009A68EA"/>
    <w:rsid w:val="009B3637"/>
    <w:rsid w:val="009C140D"/>
    <w:rsid w:val="009C3008"/>
    <w:rsid w:val="009C483A"/>
    <w:rsid w:val="009C5581"/>
    <w:rsid w:val="009D3837"/>
    <w:rsid w:val="009D4312"/>
    <w:rsid w:val="009E3529"/>
    <w:rsid w:val="009E7DEC"/>
    <w:rsid w:val="009F0B27"/>
    <w:rsid w:val="00A016D6"/>
    <w:rsid w:val="00A01AF9"/>
    <w:rsid w:val="00A061BB"/>
    <w:rsid w:val="00A34D75"/>
    <w:rsid w:val="00A37D11"/>
    <w:rsid w:val="00A40027"/>
    <w:rsid w:val="00A56000"/>
    <w:rsid w:val="00A63DF5"/>
    <w:rsid w:val="00A64E7E"/>
    <w:rsid w:val="00A72A80"/>
    <w:rsid w:val="00A7571F"/>
    <w:rsid w:val="00A82B3B"/>
    <w:rsid w:val="00A93E4E"/>
    <w:rsid w:val="00AA219C"/>
    <w:rsid w:val="00AB18B1"/>
    <w:rsid w:val="00AC6DD4"/>
    <w:rsid w:val="00AC7E42"/>
    <w:rsid w:val="00AD1225"/>
    <w:rsid w:val="00AD269B"/>
    <w:rsid w:val="00AD2F7F"/>
    <w:rsid w:val="00B15BE8"/>
    <w:rsid w:val="00B21B78"/>
    <w:rsid w:val="00B2221B"/>
    <w:rsid w:val="00B30966"/>
    <w:rsid w:val="00B334F2"/>
    <w:rsid w:val="00B41388"/>
    <w:rsid w:val="00B471DE"/>
    <w:rsid w:val="00B47E9A"/>
    <w:rsid w:val="00B60966"/>
    <w:rsid w:val="00B64824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6F2A"/>
    <w:rsid w:val="00BF3D22"/>
    <w:rsid w:val="00BF5D26"/>
    <w:rsid w:val="00BF708C"/>
    <w:rsid w:val="00BF7A48"/>
    <w:rsid w:val="00BF7A5C"/>
    <w:rsid w:val="00C00FE6"/>
    <w:rsid w:val="00C05E04"/>
    <w:rsid w:val="00C248A3"/>
    <w:rsid w:val="00C26A88"/>
    <w:rsid w:val="00C3006F"/>
    <w:rsid w:val="00C31839"/>
    <w:rsid w:val="00C341A6"/>
    <w:rsid w:val="00C41810"/>
    <w:rsid w:val="00C600C9"/>
    <w:rsid w:val="00C617AD"/>
    <w:rsid w:val="00C70F4D"/>
    <w:rsid w:val="00C72B32"/>
    <w:rsid w:val="00C73816"/>
    <w:rsid w:val="00C73A66"/>
    <w:rsid w:val="00C75587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4BBB"/>
    <w:rsid w:val="00CC4F01"/>
    <w:rsid w:val="00CD488A"/>
    <w:rsid w:val="00CD5058"/>
    <w:rsid w:val="00CD7FD6"/>
    <w:rsid w:val="00CF0AEA"/>
    <w:rsid w:val="00CF235C"/>
    <w:rsid w:val="00D03B70"/>
    <w:rsid w:val="00D046B0"/>
    <w:rsid w:val="00D15BF6"/>
    <w:rsid w:val="00D170BA"/>
    <w:rsid w:val="00D30C07"/>
    <w:rsid w:val="00D34EA0"/>
    <w:rsid w:val="00D3524B"/>
    <w:rsid w:val="00D36D75"/>
    <w:rsid w:val="00D43B26"/>
    <w:rsid w:val="00D5530E"/>
    <w:rsid w:val="00D56CC3"/>
    <w:rsid w:val="00D77ABC"/>
    <w:rsid w:val="00D8056D"/>
    <w:rsid w:val="00D962A4"/>
    <w:rsid w:val="00D96EB4"/>
    <w:rsid w:val="00D97421"/>
    <w:rsid w:val="00DA12B8"/>
    <w:rsid w:val="00DA79AB"/>
    <w:rsid w:val="00DB1406"/>
    <w:rsid w:val="00DC14E8"/>
    <w:rsid w:val="00DC2B04"/>
    <w:rsid w:val="00DC39CC"/>
    <w:rsid w:val="00DD44BC"/>
    <w:rsid w:val="00DD68C9"/>
    <w:rsid w:val="00DE04D0"/>
    <w:rsid w:val="00DF555A"/>
    <w:rsid w:val="00DF6E03"/>
    <w:rsid w:val="00E201BC"/>
    <w:rsid w:val="00E20ADA"/>
    <w:rsid w:val="00E21D74"/>
    <w:rsid w:val="00E22A20"/>
    <w:rsid w:val="00E54103"/>
    <w:rsid w:val="00E60D1E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4F40"/>
    <w:rsid w:val="00E95129"/>
    <w:rsid w:val="00EA1132"/>
    <w:rsid w:val="00EB5061"/>
    <w:rsid w:val="00EB5D9E"/>
    <w:rsid w:val="00EC1AF1"/>
    <w:rsid w:val="00EC2C3D"/>
    <w:rsid w:val="00ED1859"/>
    <w:rsid w:val="00ED1E6A"/>
    <w:rsid w:val="00EE47B7"/>
    <w:rsid w:val="00EE774F"/>
    <w:rsid w:val="00EF08E9"/>
    <w:rsid w:val="00EF2E7C"/>
    <w:rsid w:val="00F008AA"/>
    <w:rsid w:val="00F066F3"/>
    <w:rsid w:val="00F119C0"/>
    <w:rsid w:val="00F141E9"/>
    <w:rsid w:val="00F26259"/>
    <w:rsid w:val="00F346CF"/>
    <w:rsid w:val="00F416DF"/>
    <w:rsid w:val="00F4618E"/>
    <w:rsid w:val="00F551BF"/>
    <w:rsid w:val="00F60E16"/>
    <w:rsid w:val="00F65E90"/>
    <w:rsid w:val="00F6757F"/>
    <w:rsid w:val="00F717DC"/>
    <w:rsid w:val="00F7425E"/>
    <w:rsid w:val="00F75977"/>
    <w:rsid w:val="00F7789F"/>
    <w:rsid w:val="00F8414C"/>
    <w:rsid w:val="00F94296"/>
    <w:rsid w:val="00FA2BB6"/>
    <w:rsid w:val="00FA3F9D"/>
    <w:rsid w:val="00FB1887"/>
    <w:rsid w:val="00FB2A02"/>
    <w:rsid w:val="00FB5C18"/>
    <w:rsid w:val="00FC2308"/>
    <w:rsid w:val="00FC5D02"/>
    <w:rsid w:val="00FC6EAC"/>
    <w:rsid w:val="00FD690F"/>
    <w:rsid w:val="00FD7F66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06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iNawfal001/BOL/blob/main/alpro2311/tugas/kelompok/TK4/1-contohimplemenfile.c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diNawfal001/BOL/blob/main/alpro2311/tugas/kelompok/TK4/aplikasibuku/aplikasibuku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iNawfal001/BOL/blob/main/alpro2311/tugas/kelompok/TK4/1-contohimplemenstream.c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ACC7-E732-4746-9FA7-8E0A8500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466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3611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user</cp:lastModifiedBy>
  <cp:revision>192</cp:revision>
  <dcterms:created xsi:type="dcterms:W3CDTF">2017-04-04T03:39:00Z</dcterms:created>
  <dcterms:modified xsi:type="dcterms:W3CDTF">2023-10-22T08:43:00Z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60c7b4797a4fe5ff00ac87e31fb6515115e41837420c2491acf6a6e5ec7241bd</vt:lpwstr>
  </property>
</Properties>
</file>